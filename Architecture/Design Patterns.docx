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E8" w:rsidRPr="00966927" w:rsidRDefault="00FB10BB" w:rsidP="00D35480">
      <w:pPr>
        <w:pStyle w:val="Title"/>
        <w:outlineLvl w:val="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3pt;margin-top:-24.45pt;width:223.8pt;height:18.5pt;z-index:251660288;mso-width-relative:margin;mso-height-relative:margin">
            <v:textbox>
              <w:txbxContent>
                <w:p w:rsidR="008823D8" w:rsidRPr="005A09DC" w:rsidRDefault="008823D8" w:rsidP="005A09DC">
                  <w:pPr>
                    <w:pStyle w:val="TOC1"/>
                    <w:tabs>
                      <w:tab w:val="right" w:leader="dot" w:pos="10790"/>
                    </w:tabs>
                    <w:rPr>
                      <w:sz w:val="16"/>
                      <w:szCs w:val="16"/>
                    </w:rPr>
                  </w:pPr>
                  <w:r w:rsidRPr="005A09DC">
                    <w:rPr>
                      <w:sz w:val="16"/>
                      <w:szCs w:val="16"/>
                    </w:rPr>
                    <w:t>Landscape, Margin all 0.1 except bottom 2.5, font, 14</w:t>
                  </w:r>
                </w:p>
                <w:p w:rsidR="008823D8" w:rsidRPr="005A09DC" w:rsidRDefault="008823D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656F9">
        <w:rPr>
          <w:noProof/>
          <w:sz w:val="32"/>
          <w:szCs w:val="32"/>
          <w:lang w:eastAsia="zh-TW"/>
        </w:rPr>
        <w:t>Design Patterns</w:t>
      </w:r>
    </w:p>
    <w:p w:rsidR="00D46C62" w:rsidRDefault="00FB10BB">
      <w:pPr>
        <w:pStyle w:val="TOC1"/>
        <w:tabs>
          <w:tab w:val="right" w:leader="dot" w:pos="10790"/>
        </w:tabs>
        <w:rPr>
          <w:noProof/>
          <w:lang w:eastAsia="en-US"/>
        </w:rPr>
      </w:pPr>
      <w:r w:rsidRPr="00FB10BB">
        <w:fldChar w:fldCharType="begin"/>
      </w:r>
      <w:r w:rsidR="00176FD1">
        <w:instrText xml:space="preserve"> TOC \h \z \t "H1,1,H2,2" </w:instrText>
      </w:r>
      <w:r w:rsidRPr="00FB10BB">
        <w:fldChar w:fldCharType="separate"/>
      </w:r>
      <w:hyperlink w:anchor="_Toc310762800" w:history="1">
        <w:r w:rsidR="00D46C62" w:rsidRPr="00B30724">
          <w:rPr>
            <w:rStyle w:val="Hyperlink"/>
            <w:noProof/>
          </w:rPr>
          <w:t>H1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FB10BB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0762801" w:history="1">
        <w:r w:rsidR="00D46C62" w:rsidRPr="00B30724">
          <w:rPr>
            <w:rStyle w:val="Hyperlink"/>
            <w:noProof/>
          </w:rPr>
          <w:t>H1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FB10BB">
      <w:pPr>
        <w:pStyle w:val="TOC2"/>
        <w:tabs>
          <w:tab w:val="right" w:leader="dot" w:pos="10790"/>
        </w:tabs>
        <w:rPr>
          <w:noProof/>
        </w:rPr>
      </w:pPr>
      <w:hyperlink w:anchor="_Toc310762802" w:history="1">
        <w:r w:rsidR="00D46C62" w:rsidRPr="00B30724">
          <w:rPr>
            <w:rStyle w:val="Hyperlink"/>
            <w:noProof/>
          </w:rPr>
          <w:t>H2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FB10BB">
      <w:pPr>
        <w:pStyle w:val="TOC2"/>
        <w:tabs>
          <w:tab w:val="right" w:leader="dot" w:pos="10790"/>
        </w:tabs>
        <w:rPr>
          <w:noProof/>
        </w:rPr>
      </w:pPr>
      <w:hyperlink w:anchor="_Toc310762803" w:history="1">
        <w:r w:rsidR="00D46C62" w:rsidRPr="00B30724">
          <w:rPr>
            <w:rStyle w:val="Hyperlink"/>
            <w:noProof/>
          </w:rPr>
          <w:t>H2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FB10BB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0762804" w:history="1">
        <w:r w:rsidR="00D46C62" w:rsidRPr="00B30724">
          <w:rPr>
            <w:rStyle w:val="Hyperlink"/>
            <w:noProof/>
          </w:rPr>
          <w:t>H1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FB10BB">
      <w:pPr>
        <w:pStyle w:val="TOC2"/>
        <w:tabs>
          <w:tab w:val="right" w:leader="dot" w:pos="10790"/>
        </w:tabs>
        <w:rPr>
          <w:noProof/>
        </w:rPr>
      </w:pPr>
      <w:hyperlink w:anchor="_Toc310762805" w:history="1">
        <w:r w:rsidR="00D46C62" w:rsidRPr="00B30724">
          <w:rPr>
            <w:rStyle w:val="Hyperlink"/>
            <w:noProof/>
          </w:rPr>
          <w:t>H2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FD1" w:rsidRDefault="00FB10BB" w:rsidP="00476CB1">
      <w:pPr>
        <w:pStyle w:val="H1"/>
      </w:pPr>
      <w:r>
        <w:fldChar w:fldCharType="end"/>
      </w:r>
    </w:p>
    <w:p w:rsidR="00871003" w:rsidRDefault="00871003">
      <w:pPr>
        <w:rPr>
          <w:rFonts w:asciiTheme="majorHAnsi" w:hAnsiTheme="majorHAnsi"/>
          <w:b/>
          <w:sz w:val="20"/>
        </w:rPr>
      </w:pPr>
      <w:r>
        <w:br w:type="page"/>
      </w:r>
    </w:p>
    <w:p w:rsidR="005B4023" w:rsidRDefault="005B4023" w:rsidP="00476CB1">
      <w:pPr>
        <w:pStyle w:val="H1"/>
      </w:pPr>
      <w:bookmarkStart w:id="0" w:name="_Toc310762800"/>
      <w:r>
        <w:lastRenderedPageBreak/>
        <w:t>References</w:t>
      </w:r>
    </w:p>
    <w:p w:rsidR="005B4023" w:rsidRDefault="005B4023" w:rsidP="005B4023">
      <w:pPr>
        <w:pStyle w:val="NoSpacing"/>
        <w:numPr>
          <w:ilvl w:val="0"/>
          <w:numId w:val="103"/>
        </w:numPr>
      </w:pPr>
      <w:hyperlink r:id="rId6" w:history="1">
        <w:r w:rsidRPr="005B4023">
          <w:rPr>
            <w:rStyle w:val="Hyperlink"/>
          </w:rPr>
          <w:t>http://en.wikipedia.org/wiki/Software_design_pattern#Classification_and_list</w:t>
        </w:r>
      </w:hyperlink>
    </w:p>
    <w:p w:rsidR="003656F9" w:rsidRDefault="003656F9" w:rsidP="005B4023">
      <w:pPr>
        <w:pStyle w:val="NoSpacing"/>
        <w:numPr>
          <w:ilvl w:val="0"/>
          <w:numId w:val="103"/>
        </w:numPr>
      </w:pPr>
      <w:hyperlink r:id="rId7" w:history="1">
        <w:r w:rsidRPr="00523602">
          <w:rPr>
            <w:rStyle w:val="Hyperlink"/>
          </w:rPr>
          <w:t>http://www.dofactory.com/Patterns/Patterns.aspx</w:t>
        </w:r>
      </w:hyperlink>
    </w:p>
    <w:bookmarkEnd w:id="0"/>
    <w:p w:rsidR="00476CB1" w:rsidRDefault="003656F9" w:rsidP="00476CB1">
      <w:pPr>
        <w:pStyle w:val="H1"/>
      </w:pPr>
      <w:r>
        <w:t>Creational</w:t>
      </w:r>
    </w:p>
    <w:p w:rsidR="003656F9" w:rsidRDefault="003656F9" w:rsidP="003656F9">
      <w:pPr>
        <w:pStyle w:val="H2"/>
      </w:pPr>
      <w:r>
        <w:t>Abstract Factory</w:t>
      </w:r>
    </w:p>
    <w:p w:rsidR="00476CB1" w:rsidRDefault="005641F6" w:rsidP="00AB07E1">
      <w:pPr>
        <w:pStyle w:val="NoSpacing"/>
        <w:numPr>
          <w:ilvl w:val="0"/>
          <w:numId w:val="96"/>
        </w:numPr>
      </w:pPr>
      <w:r w:rsidRPr="005641F6">
        <w:t>No Spacing</w:t>
      </w:r>
    </w:p>
    <w:p w:rsidR="003656F9" w:rsidRDefault="003656F9" w:rsidP="003656F9">
      <w:pPr>
        <w:pStyle w:val="H2"/>
      </w:pPr>
      <w:r>
        <w:t>Builder</w:t>
      </w:r>
    </w:p>
    <w:p w:rsidR="003656F9" w:rsidRDefault="003656F9" w:rsidP="003656F9">
      <w:pPr>
        <w:pStyle w:val="H2"/>
      </w:pPr>
      <w:r>
        <w:t>Factory Method</w:t>
      </w:r>
    </w:p>
    <w:p w:rsidR="003656F9" w:rsidRDefault="003656F9" w:rsidP="003656F9">
      <w:pPr>
        <w:pStyle w:val="H2"/>
      </w:pPr>
      <w:r>
        <w:t>Prototype</w:t>
      </w:r>
    </w:p>
    <w:p w:rsidR="003656F9" w:rsidRPr="005641F6" w:rsidRDefault="003656F9" w:rsidP="003656F9">
      <w:pPr>
        <w:pStyle w:val="H2"/>
      </w:pPr>
      <w:r>
        <w:t>Singleton</w:t>
      </w:r>
    </w:p>
    <w:p w:rsidR="00744E5A" w:rsidRDefault="003656F9" w:rsidP="00744E5A">
      <w:pPr>
        <w:pStyle w:val="H1"/>
      </w:pPr>
      <w:r>
        <w:t>Structural</w:t>
      </w:r>
    </w:p>
    <w:p w:rsidR="00744E5A" w:rsidRDefault="003656F9" w:rsidP="00744E5A">
      <w:pPr>
        <w:pStyle w:val="H2"/>
      </w:pPr>
      <w:r>
        <w:t>Adapter</w:t>
      </w:r>
    </w:p>
    <w:p w:rsidR="003656F9" w:rsidRDefault="003656F9" w:rsidP="00744E5A">
      <w:pPr>
        <w:pStyle w:val="H2"/>
      </w:pPr>
      <w:r>
        <w:t>Bridge</w:t>
      </w:r>
    </w:p>
    <w:p w:rsidR="003656F9" w:rsidRDefault="003656F9" w:rsidP="00744E5A">
      <w:pPr>
        <w:pStyle w:val="H2"/>
      </w:pPr>
      <w:r>
        <w:t>Composite</w:t>
      </w:r>
    </w:p>
    <w:p w:rsidR="003656F9" w:rsidRDefault="003656F9" w:rsidP="00744E5A">
      <w:pPr>
        <w:pStyle w:val="H2"/>
      </w:pPr>
      <w:r>
        <w:t>Decorator</w:t>
      </w:r>
    </w:p>
    <w:p w:rsidR="003656F9" w:rsidRDefault="003656F9" w:rsidP="00744E5A">
      <w:pPr>
        <w:pStyle w:val="H2"/>
      </w:pPr>
      <w:r>
        <w:t>Façade</w:t>
      </w:r>
    </w:p>
    <w:p w:rsidR="003656F9" w:rsidRDefault="003656F9" w:rsidP="00744E5A">
      <w:pPr>
        <w:pStyle w:val="H2"/>
      </w:pPr>
      <w:r>
        <w:t>Flyweight</w:t>
      </w:r>
    </w:p>
    <w:p w:rsidR="003656F9" w:rsidRDefault="003656F9" w:rsidP="00744E5A">
      <w:pPr>
        <w:pStyle w:val="H2"/>
      </w:pPr>
      <w:r>
        <w:t>Proxy</w:t>
      </w:r>
    </w:p>
    <w:p w:rsidR="005641F6" w:rsidRPr="005641F6" w:rsidRDefault="005641F6" w:rsidP="003656F9">
      <w:pPr>
        <w:pStyle w:val="NoSpacing"/>
        <w:numPr>
          <w:ilvl w:val="0"/>
          <w:numId w:val="97"/>
        </w:numPr>
      </w:pPr>
      <w:r w:rsidRPr="005641F6">
        <w:t>No Spacing</w:t>
      </w:r>
    </w:p>
    <w:p w:rsidR="00F3451E" w:rsidRDefault="003656F9" w:rsidP="00115947">
      <w:pPr>
        <w:pStyle w:val="H1"/>
      </w:pPr>
      <w:r>
        <w:t>Behavioral</w:t>
      </w:r>
    </w:p>
    <w:p w:rsidR="00F3451E" w:rsidRDefault="003656F9" w:rsidP="00F3451E">
      <w:pPr>
        <w:pStyle w:val="H2"/>
      </w:pPr>
      <w:r>
        <w:t>Chain of Responsibility</w:t>
      </w:r>
    </w:p>
    <w:p w:rsidR="005641F6" w:rsidRDefault="005641F6" w:rsidP="00F3451E">
      <w:pPr>
        <w:pStyle w:val="NoSpacing"/>
        <w:numPr>
          <w:ilvl w:val="0"/>
          <w:numId w:val="102"/>
        </w:numPr>
      </w:pPr>
      <w:r w:rsidRPr="005641F6">
        <w:t>No Spacing</w:t>
      </w:r>
    </w:p>
    <w:p w:rsidR="003656F9" w:rsidRDefault="003656F9" w:rsidP="003656F9">
      <w:pPr>
        <w:pStyle w:val="H2"/>
      </w:pPr>
      <w:r>
        <w:t>Command</w:t>
      </w:r>
    </w:p>
    <w:p w:rsidR="003656F9" w:rsidRDefault="003656F9" w:rsidP="003656F9">
      <w:pPr>
        <w:pStyle w:val="H2"/>
      </w:pPr>
      <w:r>
        <w:t>Interpreter</w:t>
      </w:r>
    </w:p>
    <w:p w:rsidR="003656F9" w:rsidRDefault="003656F9" w:rsidP="003656F9">
      <w:pPr>
        <w:pStyle w:val="H2"/>
      </w:pPr>
      <w:proofErr w:type="spellStart"/>
      <w:r>
        <w:t>Iterator</w:t>
      </w:r>
      <w:proofErr w:type="spellEnd"/>
    </w:p>
    <w:p w:rsidR="003656F9" w:rsidRDefault="003656F9" w:rsidP="003656F9">
      <w:pPr>
        <w:pStyle w:val="H2"/>
      </w:pPr>
      <w:r>
        <w:t>Mediator</w:t>
      </w:r>
    </w:p>
    <w:p w:rsidR="003656F9" w:rsidRDefault="003656F9" w:rsidP="003656F9">
      <w:pPr>
        <w:pStyle w:val="H2"/>
      </w:pPr>
      <w:r>
        <w:t>Memento</w:t>
      </w:r>
    </w:p>
    <w:p w:rsidR="003656F9" w:rsidRDefault="003656F9" w:rsidP="003656F9">
      <w:pPr>
        <w:pStyle w:val="H2"/>
      </w:pPr>
      <w:r>
        <w:t>Observer</w:t>
      </w:r>
    </w:p>
    <w:p w:rsidR="003656F9" w:rsidRDefault="003656F9" w:rsidP="003656F9">
      <w:pPr>
        <w:pStyle w:val="H2"/>
      </w:pPr>
      <w:r>
        <w:t>State</w:t>
      </w:r>
    </w:p>
    <w:p w:rsidR="003656F9" w:rsidRDefault="003656F9" w:rsidP="003656F9">
      <w:pPr>
        <w:pStyle w:val="H2"/>
      </w:pPr>
      <w:r>
        <w:t>Strategy</w:t>
      </w:r>
    </w:p>
    <w:p w:rsidR="003656F9" w:rsidRDefault="003656F9" w:rsidP="003656F9">
      <w:pPr>
        <w:pStyle w:val="H2"/>
      </w:pPr>
      <w:r>
        <w:t>Template Method</w:t>
      </w:r>
    </w:p>
    <w:p w:rsidR="003656F9" w:rsidRPr="005641F6" w:rsidRDefault="003656F9" w:rsidP="003656F9">
      <w:pPr>
        <w:pStyle w:val="H2"/>
      </w:pPr>
      <w:r>
        <w:t>Visitor</w:t>
      </w:r>
    </w:p>
    <w:sectPr w:rsidR="003656F9" w:rsidRPr="005641F6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B5"/>
    <w:multiLevelType w:val="hybridMultilevel"/>
    <w:tmpl w:val="65B08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427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E2FA8">
      <w:start w:val="1"/>
      <w:numFmt w:val="bullet"/>
      <w:lvlText w:val=""/>
      <w:lvlJc w:val="right"/>
      <w:pPr>
        <w:tabs>
          <w:tab w:val="num" w:pos="2160"/>
        </w:tabs>
        <w:ind w:left="2160" w:hanging="180"/>
      </w:pPr>
      <w:rPr>
        <w:rFonts w:ascii="Wingdings" w:hAnsi="Wingdings"/>
      </w:rPr>
    </w:lvl>
    <w:lvl w:ilvl="3" w:tplc="B81A46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4391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CAE2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3C89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63B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7AB3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875925"/>
    <w:multiLevelType w:val="hybridMultilevel"/>
    <w:tmpl w:val="6F7A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43BF"/>
    <w:multiLevelType w:val="hybridMultilevel"/>
    <w:tmpl w:val="890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16A6A"/>
    <w:multiLevelType w:val="hybridMultilevel"/>
    <w:tmpl w:val="52BE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87A48"/>
    <w:multiLevelType w:val="hybridMultilevel"/>
    <w:tmpl w:val="C6A076D0"/>
    <w:lvl w:ilvl="0" w:tplc="C47EB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23206B"/>
    <w:multiLevelType w:val="hybridMultilevel"/>
    <w:tmpl w:val="DC3A1CAC"/>
    <w:lvl w:ilvl="0" w:tplc="C47EB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234D4"/>
    <w:multiLevelType w:val="hybridMultilevel"/>
    <w:tmpl w:val="B70C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775148"/>
    <w:multiLevelType w:val="hybridMultilevel"/>
    <w:tmpl w:val="19BE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4E1695"/>
    <w:multiLevelType w:val="hybridMultilevel"/>
    <w:tmpl w:val="2B4C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2D5A51"/>
    <w:multiLevelType w:val="hybridMultilevel"/>
    <w:tmpl w:val="2C8E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455ECB"/>
    <w:multiLevelType w:val="hybridMultilevel"/>
    <w:tmpl w:val="F67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C7F3A"/>
    <w:multiLevelType w:val="hybridMultilevel"/>
    <w:tmpl w:val="085861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0E824823"/>
    <w:multiLevelType w:val="hybridMultilevel"/>
    <w:tmpl w:val="FA0C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6B3E45"/>
    <w:multiLevelType w:val="hybridMultilevel"/>
    <w:tmpl w:val="38F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9F07BC"/>
    <w:multiLevelType w:val="hybridMultilevel"/>
    <w:tmpl w:val="85EC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7B82997"/>
    <w:multiLevelType w:val="hybridMultilevel"/>
    <w:tmpl w:val="6186E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190F0F0F"/>
    <w:multiLevelType w:val="hybridMultilevel"/>
    <w:tmpl w:val="C0DE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440DD1"/>
    <w:multiLevelType w:val="hybridMultilevel"/>
    <w:tmpl w:val="21F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1E2428"/>
    <w:multiLevelType w:val="hybridMultilevel"/>
    <w:tmpl w:val="7DC4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402EAD"/>
    <w:multiLevelType w:val="hybridMultilevel"/>
    <w:tmpl w:val="F0CA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9971B1"/>
    <w:multiLevelType w:val="hybridMultilevel"/>
    <w:tmpl w:val="EC8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AE4223"/>
    <w:multiLevelType w:val="hybridMultilevel"/>
    <w:tmpl w:val="F752C3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DE50FE6"/>
    <w:multiLevelType w:val="hybridMultilevel"/>
    <w:tmpl w:val="EAD0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0B03C8"/>
    <w:multiLevelType w:val="hybridMultilevel"/>
    <w:tmpl w:val="5FE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9051C9"/>
    <w:multiLevelType w:val="hybridMultilevel"/>
    <w:tmpl w:val="722A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32E46DA"/>
    <w:multiLevelType w:val="hybridMultilevel"/>
    <w:tmpl w:val="AFD8A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24045A69"/>
    <w:multiLevelType w:val="hybridMultilevel"/>
    <w:tmpl w:val="825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4D12DD"/>
    <w:multiLevelType w:val="hybridMultilevel"/>
    <w:tmpl w:val="C07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6A7463"/>
    <w:multiLevelType w:val="hybridMultilevel"/>
    <w:tmpl w:val="961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311C4E"/>
    <w:multiLevelType w:val="hybridMultilevel"/>
    <w:tmpl w:val="0A1C0FF4"/>
    <w:lvl w:ilvl="0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0">
    <w:nsid w:val="29282F4D"/>
    <w:multiLevelType w:val="hybridMultilevel"/>
    <w:tmpl w:val="8D08CE3E"/>
    <w:lvl w:ilvl="0" w:tplc="C47EB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B92DF2"/>
    <w:multiLevelType w:val="hybridMultilevel"/>
    <w:tmpl w:val="9F8E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725C88"/>
    <w:multiLevelType w:val="hybridMultilevel"/>
    <w:tmpl w:val="2FA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3A3BBB"/>
    <w:multiLevelType w:val="hybridMultilevel"/>
    <w:tmpl w:val="329A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F369F6"/>
    <w:multiLevelType w:val="hybridMultilevel"/>
    <w:tmpl w:val="9C4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FE17769"/>
    <w:multiLevelType w:val="hybridMultilevel"/>
    <w:tmpl w:val="784C5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018403D"/>
    <w:multiLevelType w:val="hybridMultilevel"/>
    <w:tmpl w:val="3D0E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881FE8"/>
    <w:multiLevelType w:val="hybridMultilevel"/>
    <w:tmpl w:val="71E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0416C5"/>
    <w:multiLevelType w:val="hybridMultilevel"/>
    <w:tmpl w:val="83E0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1FB3067"/>
    <w:multiLevelType w:val="hybridMultilevel"/>
    <w:tmpl w:val="2B9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3E0C93"/>
    <w:multiLevelType w:val="hybridMultilevel"/>
    <w:tmpl w:val="AB6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5357BF3"/>
    <w:multiLevelType w:val="hybridMultilevel"/>
    <w:tmpl w:val="EE1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7E86BBB"/>
    <w:multiLevelType w:val="hybridMultilevel"/>
    <w:tmpl w:val="6F2A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89C01DB"/>
    <w:multiLevelType w:val="hybridMultilevel"/>
    <w:tmpl w:val="F12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7B5AA9"/>
    <w:multiLevelType w:val="hybridMultilevel"/>
    <w:tmpl w:val="A574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661B88"/>
    <w:multiLevelType w:val="hybridMultilevel"/>
    <w:tmpl w:val="E82C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>
    <w:nsid w:val="3A6C6FCA"/>
    <w:multiLevelType w:val="hybridMultilevel"/>
    <w:tmpl w:val="FC4C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833FF"/>
    <w:multiLevelType w:val="hybridMultilevel"/>
    <w:tmpl w:val="CFA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7D5FBF"/>
    <w:multiLevelType w:val="hybridMultilevel"/>
    <w:tmpl w:val="EFE84A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D1342EB"/>
    <w:multiLevelType w:val="hybridMultilevel"/>
    <w:tmpl w:val="13E6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DFA64ED"/>
    <w:multiLevelType w:val="hybridMultilevel"/>
    <w:tmpl w:val="698E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E0506CF"/>
    <w:multiLevelType w:val="hybridMultilevel"/>
    <w:tmpl w:val="85D4AD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EA04881"/>
    <w:multiLevelType w:val="hybridMultilevel"/>
    <w:tmpl w:val="7960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F9F7F36"/>
    <w:multiLevelType w:val="hybridMultilevel"/>
    <w:tmpl w:val="2422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FF96D4C"/>
    <w:multiLevelType w:val="hybridMultilevel"/>
    <w:tmpl w:val="BA96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0A8378F"/>
    <w:multiLevelType w:val="hybridMultilevel"/>
    <w:tmpl w:val="3BB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1BB6B0F"/>
    <w:multiLevelType w:val="hybridMultilevel"/>
    <w:tmpl w:val="FC30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5951D79"/>
    <w:multiLevelType w:val="hybridMultilevel"/>
    <w:tmpl w:val="DD6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6EB5859"/>
    <w:multiLevelType w:val="hybridMultilevel"/>
    <w:tmpl w:val="3E7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470D7377"/>
    <w:multiLevelType w:val="hybridMultilevel"/>
    <w:tmpl w:val="D37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7E42F50"/>
    <w:multiLevelType w:val="hybridMultilevel"/>
    <w:tmpl w:val="A34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8B33D5C"/>
    <w:multiLevelType w:val="hybridMultilevel"/>
    <w:tmpl w:val="818E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4B605E4E"/>
    <w:multiLevelType w:val="hybridMultilevel"/>
    <w:tmpl w:val="31D2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C1C18E0"/>
    <w:multiLevelType w:val="hybridMultilevel"/>
    <w:tmpl w:val="629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E4503B6"/>
    <w:multiLevelType w:val="hybridMultilevel"/>
    <w:tmpl w:val="0D9C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EE56D39"/>
    <w:multiLevelType w:val="hybridMultilevel"/>
    <w:tmpl w:val="C3F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EF14529"/>
    <w:multiLevelType w:val="hybridMultilevel"/>
    <w:tmpl w:val="E178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FFF26AE"/>
    <w:multiLevelType w:val="hybridMultilevel"/>
    <w:tmpl w:val="D51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284CE00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1881044"/>
    <w:multiLevelType w:val="hybridMultilevel"/>
    <w:tmpl w:val="4E3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31F0521"/>
    <w:multiLevelType w:val="hybridMultilevel"/>
    <w:tmpl w:val="FABA4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534F3A5D"/>
    <w:multiLevelType w:val="hybridMultilevel"/>
    <w:tmpl w:val="136A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D10D94"/>
    <w:multiLevelType w:val="hybridMultilevel"/>
    <w:tmpl w:val="FFE0C1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60E2469"/>
    <w:multiLevelType w:val="hybridMultilevel"/>
    <w:tmpl w:val="3436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67F1D5F"/>
    <w:multiLevelType w:val="hybridMultilevel"/>
    <w:tmpl w:val="05DA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570E7A87"/>
    <w:multiLevelType w:val="hybridMultilevel"/>
    <w:tmpl w:val="4620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9612733"/>
    <w:multiLevelType w:val="hybridMultilevel"/>
    <w:tmpl w:val="30A2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C5C0F52"/>
    <w:multiLevelType w:val="hybridMultilevel"/>
    <w:tmpl w:val="C310F094"/>
    <w:lvl w:ilvl="0" w:tplc="D93AF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DC34369"/>
    <w:multiLevelType w:val="hybridMultilevel"/>
    <w:tmpl w:val="A1D6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E4D095B"/>
    <w:multiLevelType w:val="hybridMultilevel"/>
    <w:tmpl w:val="44F4D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9">
    <w:nsid w:val="60381727"/>
    <w:multiLevelType w:val="hybridMultilevel"/>
    <w:tmpl w:val="498E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1EF49B3"/>
    <w:multiLevelType w:val="hybridMultilevel"/>
    <w:tmpl w:val="167A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2036742"/>
    <w:multiLevelType w:val="hybridMultilevel"/>
    <w:tmpl w:val="DE26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21F7B87"/>
    <w:multiLevelType w:val="hybridMultilevel"/>
    <w:tmpl w:val="FBC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3B1443D"/>
    <w:multiLevelType w:val="hybridMultilevel"/>
    <w:tmpl w:val="D858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47E7043"/>
    <w:multiLevelType w:val="hybridMultilevel"/>
    <w:tmpl w:val="1EA29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60F0F3A"/>
    <w:multiLevelType w:val="hybridMultilevel"/>
    <w:tmpl w:val="9328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6E10A5B"/>
    <w:multiLevelType w:val="hybridMultilevel"/>
    <w:tmpl w:val="D07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8ED0E06"/>
    <w:multiLevelType w:val="hybridMultilevel"/>
    <w:tmpl w:val="193C8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698E31B2"/>
    <w:multiLevelType w:val="hybridMultilevel"/>
    <w:tmpl w:val="930CC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>
    <w:nsid w:val="6A8D6E56"/>
    <w:multiLevelType w:val="hybridMultilevel"/>
    <w:tmpl w:val="3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BD92AB6"/>
    <w:multiLevelType w:val="hybridMultilevel"/>
    <w:tmpl w:val="80E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BC0C69"/>
    <w:multiLevelType w:val="hybridMultilevel"/>
    <w:tmpl w:val="7B1427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71EB20EE"/>
    <w:multiLevelType w:val="hybridMultilevel"/>
    <w:tmpl w:val="F52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85FC8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3BB2B5B"/>
    <w:multiLevelType w:val="hybridMultilevel"/>
    <w:tmpl w:val="2CB2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43A2BA5"/>
    <w:multiLevelType w:val="hybridMultilevel"/>
    <w:tmpl w:val="06BC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85FC8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4664C81"/>
    <w:multiLevelType w:val="hybridMultilevel"/>
    <w:tmpl w:val="7C60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5406281"/>
    <w:multiLevelType w:val="hybridMultilevel"/>
    <w:tmpl w:val="973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6462B37"/>
    <w:multiLevelType w:val="hybridMultilevel"/>
    <w:tmpl w:val="1C62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6613E06"/>
    <w:multiLevelType w:val="hybridMultilevel"/>
    <w:tmpl w:val="C884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9">
    <w:nsid w:val="77147E9C"/>
    <w:multiLevelType w:val="hybridMultilevel"/>
    <w:tmpl w:val="2D66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8372145"/>
    <w:multiLevelType w:val="hybridMultilevel"/>
    <w:tmpl w:val="2B38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1">
    <w:nsid w:val="79895DD6"/>
    <w:multiLevelType w:val="hybridMultilevel"/>
    <w:tmpl w:val="3070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BA2530E"/>
    <w:multiLevelType w:val="hybridMultilevel"/>
    <w:tmpl w:val="2BD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24"/>
  </w:num>
  <w:num w:numId="3">
    <w:abstractNumId w:val="70"/>
  </w:num>
  <w:num w:numId="4">
    <w:abstractNumId w:val="77"/>
  </w:num>
  <w:num w:numId="5">
    <w:abstractNumId w:val="63"/>
  </w:num>
  <w:num w:numId="6">
    <w:abstractNumId w:val="48"/>
  </w:num>
  <w:num w:numId="7">
    <w:abstractNumId w:val="56"/>
  </w:num>
  <w:num w:numId="8">
    <w:abstractNumId w:val="54"/>
  </w:num>
  <w:num w:numId="9">
    <w:abstractNumId w:val="76"/>
  </w:num>
  <w:num w:numId="10">
    <w:abstractNumId w:val="49"/>
  </w:num>
  <w:num w:numId="11">
    <w:abstractNumId w:val="67"/>
  </w:num>
  <w:num w:numId="12">
    <w:abstractNumId w:val="79"/>
  </w:num>
  <w:num w:numId="13">
    <w:abstractNumId w:val="16"/>
  </w:num>
  <w:num w:numId="14">
    <w:abstractNumId w:val="101"/>
  </w:num>
  <w:num w:numId="15">
    <w:abstractNumId w:val="0"/>
  </w:num>
  <w:num w:numId="16">
    <w:abstractNumId w:val="94"/>
  </w:num>
  <w:num w:numId="17">
    <w:abstractNumId w:val="92"/>
  </w:num>
  <w:num w:numId="18">
    <w:abstractNumId w:val="42"/>
  </w:num>
  <w:num w:numId="19">
    <w:abstractNumId w:val="52"/>
  </w:num>
  <w:num w:numId="20">
    <w:abstractNumId w:val="82"/>
  </w:num>
  <w:num w:numId="21">
    <w:abstractNumId w:val="99"/>
  </w:num>
  <w:num w:numId="22">
    <w:abstractNumId w:val="86"/>
  </w:num>
  <w:num w:numId="23">
    <w:abstractNumId w:val="19"/>
  </w:num>
  <w:num w:numId="24">
    <w:abstractNumId w:val="30"/>
  </w:num>
  <w:num w:numId="25">
    <w:abstractNumId w:val="5"/>
  </w:num>
  <w:num w:numId="26">
    <w:abstractNumId w:val="4"/>
  </w:num>
  <w:num w:numId="27">
    <w:abstractNumId w:val="17"/>
  </w:num>
  <w:num w:numId="28">
    <w:abstractNumId w:val="96"/>
  </w:num>
  <w:num w:numId="29">
    <w:abstractNumId w:val="38"/>
  </w:num>
  <w:num w:numId="30">
    <w:abstractNumId w:val="62"/>
  </w:num>
  <w:num w:numId="31">
    <w:abstractNumId w:val="46"/>
  </w:num>
  <w:num w:numId="32">
    <w:abstractNumId w:val="81"/>
  </w:num>
  <w:num w:numId="33">
    <w:abstractNumId w:val="55"/>
  </w:num>
  <w:num w:numId="34">
    <w:abstractNumId w:val="3"/>
  </w:num>
  <w:num w:numId="35">
    <w:abstractNumId w:val="93"/>
  </w:num>
  <w:num w:numId="36">
    <w:abstractNumId w:val="57"/>
  </w:num>
  <w:num w:numId="37">
    <w:abstractNumId w:val="68"/>
  </w:num>
  <w:num w:numId="38">
    <w:abstractNumId w:val="60"/>
  </w:num>
  <w:num w:numId="39">
    <w:abstractNumId w:val="98"/>
  </w:num>
  <w:num w:numId="40">
    <w:abstractNumId w:val="100"/>
  </w:num>
  <w:num w:numId="41">
    <w:abstractNumId w:val="45"/>
  </w:num>
  <w:num w:numId="42">
    <w:abstractNumId w:val="97"/>
  </w:num>
  <w:num w:numId="43">
    <w:abstractNumId w:val="43"/>
  </w:num>
  <w:num w:numId="44">
    <w:abstractNumId w:val="80"/>
  </w:num>
  <w:num w:numId="45">
    <w:abstractNumId w:val="12"/>
  </w:num>
  <w:num w:numId="46">
    <w:abstractNumId w:val="84"/>
  </w:num>
  <w:num w:numId="47">
    <w:abstractNumId w:val="75"/>
  </w:num>
  <w:num w:numId="48">
    <w:abstractNumId w:val="65"/>
  </w:num>
  <w:num w:numId="49">
    <w:abstractNumId w:val="7"/>
  </w:num>
  <w:num w:numId="50">
    <w:abstractNumId w:val="22"/>
  </w:num>
  <w:num w:numId="51">
    <w:abstractNumId w:val="15"/>
  </w:num>
  <w:num w:numId="52">
    <w:abstractNumId w:val="95"/>
  </w:num>
  <w:num w:numId="53">
    <w:abstractNumId w:val="25"/>
  </w:num>
  <w:num w:numId="54">
    <w:abstractNumId w:val="78"/>
  </w:num>
  <w:num w:numId="55">
    <w:abstractNumId w:val="74"/>
  </w:num>
  <w:num w:numId="56">
    <w:abstractNumId w:val="41"/>
  </w:num>
  <w:num w:numId="57">
    <w:abstractNumId w:val="51"/>
  </w:num>
  <w:num w:numId="58">
    <w:abstractNumId w:val="91"/>
  </w:num>
  <w:num w:numId="59">
    <w:abstractNumId w:val="58"/>
  </w:num>
  <w:num w:numId="60">
    <w:abstractNumId w:val="35"/>
  </w:num>
  <w:num w:numId="61">
    <w:abstractNumId w:val="31"/>
  </w:num>
  <w:num w:numId="62">
    <w:abstractNumId w:val="59"/>
  </w:num>
  <w:num w:numId="63">
    <w:abstractNumId w:val="18"/>
  </w:num>
  <w:num w:numId="64">
    <w:abstractNumId w:val="44"/>
  </w:num>
  <w:num w:numId="65">
    <w:abstractNumId w:val="29"/>
  </w:num>
  <w:num w:numId="66">
    <w:abstractNumId w:val="71"/>
  </w:num>
  <w:num w:numId="67">
    <w:abstractNumId w:val="21"/>
  </w:num>
  <w:num w:numId="68">
    <w:abstractNumId w:val="83"/>
  </w:num>
  <w:num w:numId="69">
    <w:abstractNumId w:val="27"/>
  </w:num>
  <w:num w:numId="70">
    <w:abstractNumId w:val="11"/>
  </w:num>
  <w:num w:numId="71">
    <w:abstractNumId w:val="9"/>
  </w:num>
  <w:num w:numId="72">
    <w:abstractNumId w:val="69"/>
  </w:num>
  <w:num w:numId="73">
    <w:abstractNumId w:val="1"/>
  </w:num>
  <w:num w:numId="74">
    <w:abstractNumId w:val="32"/>
  </w:num>
  <w:num w:numId="75">
    <w:abstractNumId w:val="73"/>
  </w:num>
  <w:num w:numId="76">
    <w:abstractNumId w:val="47"/>
  </w:num>
  <w:num w:numId="77">
    <w:abstractNumId w:val="23"/>
  </w:num>
  <w:num w:numId="78">
    <w:abstractNumId w:val="33"/>
  </w:num>
  <w:num w:numId="79">
    <w:abstractNumId w:val="36"/>
  </w:num>
  <w:num w:numId="80">
    <w:abstractNumId w:val="88"/>
  </w:num>
  <w:num w:numId="81">
    <w:abstractNumId w:val="61"/>
  </w:num>
  <w:num w:numId="82">
    <w:abstractNumId w:val="39"/>
  </w:num>
  <w:num w:numId="83">
    <w:abstractNumId w:val="20"/>
  </w:num>
  <w:num w:numId="84">
    <w:abstractNumId w:val="2"/>
  </w:num>
  <w:num w:numId="85">
    <w:abstractNumId w:val="37"/>
  </w:num>
  <w:num w:numId="86">
    <w:abstractNumId w:val="89"/>
  </w:num>
  <w:num w:numId="87">
    <w:abstractNumId w:val="64"/>
  </w:num>
  <w:num w:numId="88">
    <w:abstractNumId w:val="8"/>
  </w:num>
  <w:num w:numId="89">
    <w:abstractNumId w:val="72"/>
  </w:num>
  <w:num w:numId="90">
    <w:abstractNumId w:val="40"/>
  </w:num>
  <w:num w:numId="91">
    <w:abstractNumId w:val="85"/>
  </w:num>
  <w:num w:numId="92">
    <w:abstractNumId w:val="10"/>
  </w:num>
  <w:num w:numId="93">
    <w:abstractNumId w:val="28"/>
  </w:num>
  <w:num w:numId="94">
    <w:abstractNumId w:val="87"/>
  </w:num>
  <w:num w:numId="95">
    <w:abstractNumId w:val="14"/>
  </w:num>
  <w:num w:numId="96">
    <w:abstractNumId w:val="90"/>
  </w:num>
  <w:num w:numId="97">
    <w:abstractNumId w:val="13"/>
  </w:num>
  <w:num w:numId="98">
    <w:abstractNumId w:val="102"/>
  </w:num>
  <w:num w:numId="99">
    <w:abstractNumId w:val="66"/>
  </w:num>
  <w:num w:numId="100">
    <w:abstractNumId w:val="6"/>
  </w:num>
  <w:num w:numId="101">
    <w:abstractNumId w:val="26"/>
  </w:num>
  <w:num w:numId="102">
    <w:abstractNumId w:val="34"/>
  </w:num>
  <w:num w:numId="103">
    <w:abstractNumId w:val="53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63600C"/>
    <w:rsid w:val="00002347"/>
    <w:rsid w:val="00003B71"/>
    <w:rsid w:val="00003F2E"/>
    <w:rsid w:val="00005C47"/>
    <w:rsid w:val="0001182E"/>
    <w:rsid w:val="00011D28"/>
    <w:rsid w:val="00013573"/>
    <w:rsid w:val="00013F4A"/>
    <w:rsid w:val="00014C6D"/>
    <w:rsid w:val="00017832"/>
    <w:rsid w:val="00027B1D"/>
    <w:rsid w:val="00027E59"/>
    <w:rsid w:val="00033D87"/>
    <w:rsid w:val="00041B31"/>
    <w:rsid w:val="00041DC2"/>
    <w:rsid w:val="00043D0A"/>
    <w:rsid w:val="00044B93"/>
    <w:rsid w:val="00045977"/>
    <w:rsid w:val="00045CF3"/>
    <w:rsid w:val="0004672A"/>
    <w:rsid w:val="000467FE"/>
    <w:rsid w:val="000474D5"/>
    <w:rsid w:val="00047EC0"/>
    <w:rsid w:val="00050052"/>
    <w:rsid w:val="00050C29"/>
    <w:rsid w:val="0005217D"/>
    <w:rsid w:val="000555C0"/>
    <w:rsid w:val="00057867"/>
    <w:rsid w:val="00061A9E"/>
    <w:rsid w:val="00062C3E"/>
    <w:rsid w:val="000631B4"/>
    <w:rsid w:val="00065E11"/>
    <w:rsid w:val="0006746C"/>
    <w:rsid w:val="0006759D"/>
    <w:rsid w:val="00070EFA"/>
    <w:rsid w:val="00071A0A"/>
    <w:rsid w:val="000727DC"/>
    <w:rsid w:val="00075405"/>
    <w:rsid w:val="000754DC"/>
    <w:rsid w:val="000778F8"/>
    <w:rsid w:val="00077F56"/>
    <w:rsid w:val="00086686"/>
    <w:rsid w:val="00090362"/>
    <w:rsid w:val="000908FF"/>
    <w:rsid w:val="000935EB"/>
    <w:rsid w:val="00094FC8"/>
    <w:rsid w:val="000976FB"/>
    <w:rsid w:val="000A1D20"/>
    <w:rsid w:val="000A3CB8"/>
    <w:rsid w:val="000A6910"/>
    <w:rsid w:val="000B01CC"/>
    <w:rsid w:val="000B3A50"/>
    <w:rsid w:val="000B67D2"/>
    <w:rsid w:val="000C189E"/>
    <w:rsid w:val="000C2D4F"/>
    <w:rsid w:val="000C4E1C"/>
    <w:rsid w:val="000C4EAA"/>
    <w:rsid w:val="000C7A8F"/>
    <w:rsid w:val="000D33CC"/>
    <w:rsid w:val="000E142E"/>
    <w:rsid w:val="000E2302"/>
    <w:rsid w:val="000E274D"/>
    <w:rsid w:val="000E3E57"/>
    <w:rsid w:val="000F2926"/>
    <w:rsid w:val="000F363A"/>
    <w:rsid w:val="000F472C"/>
    <w:rsid w:val="000F6C37"/>
    <w:rsid w:val="000F716A"/>
    <w:rsid w:val="00100B77"/>
    <w:rsid w:val="0010166E"/>
    <w:rsid w:val="00106EB5"/>
    <w:rsid w:val="001107B7"/>
    <w:rsid w:val="00111E33"/>
    <w:rsid w:val="00113178"/>
    <w:rsid w:val="00115947"/>
    <w:rsid w:val="0011692B"/>
    <w:rsid w:val="00116BC3"/>
    <w:rsid w:val="00117871"/>
    <w:rsid w:val="00121E6E"/>
    <w:rsid w:val="00122337"/>
    <w:rsid w:val="00126BA0"/>
    <w:rsid w:val="00130174"/>
    <w:rsid w:val="001305A0"/>
    <w:rsid w:val="00133514"/>
    <w:rsid w:val="00133DC8"/>
    <w:rsid w:val="001345F6"/>
    <w:rsid w:val="00134EF7"/>
    <w:rsid w:val="00136B86"/>
    <w:rsid w:val="00140725"/>
    <w:rsid w:val="0014512A"/>
    <w:rsid w:val="00146531"/>
    <w:rsid w:val="001515FB"/>
    <w:rsid w:val="00154C85"/>
    <w:rsid w:val="00155B2E"/>
    <w:rsid w:val="00155B68"/>
    <w:rsid w:val="00155CBF"/>
    <w:rsid w:val="00163800"/>
    <w:rsid w:val="0016681A"/>
    <w:rsid w:val="00167CB9"/>
    <w:rsid w:val="00176FD1"/>
    <w:rsid w:val="001773CE"/>
    <w:rsid w:val="001850C3"/>
    <w:rsid w:val="00185F76"/>
    <w:rsid w:val="00187A72"/>
    <w:rsid w:val="001A1B16"/>
    <w:rsid w:val="001A2EFC"/>
    <w:rsid w:val="001A4434"/>
    <w:rsid w:val="001A4934"/>
    <w:rsid w:val="001A7340"/>
    <w:rsid w:val="001B0611"/>
    <w:rsid w:val="001B172A"/>
    <w:rsid w:val="001B55E4"/>
    <w:rsid w:val="001C29E6"/>
    <w:rsid w:val="001C432E"/>
    <w:rsid w:val="001C4343"/>
    <w:rsid w:val="001C43FD"/>
    <w:rsid w:val="001C4E4E"/>
    <w:rsid w:val="001D1AD8"/>
    <w:rsid w:val="001E151C"/>
    <w:rsid w:val="001E73B9"/>
    <w:rsid w:val="001F4140"/>
    <w:rsid w:val="001F6AAD"/>
    <w:rsid w:val="00200003"/>
    <w:rsid w:val="002018E2"/>
    <w:rsid w:val="00202615"/>
    <w:rsid w:val="0020324D"/>
    <w:rsid w:val="00203961"/>
    <w:rsid w:val="00204B99"/>
    <w:rsid w:val="00206CA4"/>
    <w:rsid w:val="00206EF5"/>
    <w:rsid w:val="00211564"/>
    <w:rsid w:val="00211B00"/>
    <w:rsid w:val="00212289"/>
    <w:rsid w:val="002143E6"/>
    <w:rsid w:val="00217FAA"/>
    <w:rsid w:val="002221C6"/>
    <w:rsid w:val="00226B01"/>
    <w:rsid w:val="002270E6"/>
    <w:rsid w:val="00231216"/>
    <w:rsid w:val="00231826"/>
    <w:rsid w:val="002328FA"/>
    <w:rsid w:val="00236186"/>
    <w:rsid w:val="00237E7A"/>
    <w:rsid w:val="002420FA"/>
    <w:rsid w:val="002423F6"/>
    <w:rsid w:val="00245CEB"/>
    <w:rsid w:val="00252924"/>
    <w:rsid w:val="00255F92"/>
    <w:rsid w:val="00256741"/>
    <w:rsid w:val="00260314"/>
    <w:rsid w:val="00260B9F"/>
    <w:rsid w:val="00261229"/>
    <w:rsid w:val="002630C4"/>
    <w:rsid w:val="00264314"/>
    <w:rsid w:val="00265A08"/>
    <w:rsid w:val="00267392"/>
    <w:rsid w:val="0026768E"/>
    <w:rsid w:val="002701CF"/>
    <w:rsid w:val="0027134D"/>
    <w:rsid w:val="002733EC"/>
    <w:rsid w:val="002735A4"/>
    <w:rsid w:val="0027380E"/>
    <w:rsid w:val="00277434"/>
    <w:rsid w:val="002804A8"/>
    <w:rsid w:val="002848ED"/>
    <w:rsid w:val="00287B5C"/>
    <w:rsid w:val="00291191"/>
    <w:rsid w:val="00297235"/>
    <w:rsid w:val="002A021A"/>
    <w:rsid w:val="002A3E86"/>
    <w:rsid w:val="002A50CB"/>
    <w:rsid w:val="002A6029"/>
    <w:rsid w:val="002A6BF0"/>
    <w:rsid w:val="002A722D"/>
    <w:rsid w:val="002B58F9"/>
    <w:rsid w:val="002C2EBD"/>
    <w:rsid w:val="002C56A8"/>
    <w:rsid w:val="002C7E22"/>
    <w:rsid w:val="002D612A"/>
    <w:rsid w:val="002D669F"/>
    <w:rsid w:val="002E1075"/>
    <w:rsid w:val="002E1889"/>
    <w:rsid w:val="002E7D49"/>
    <w:rsid w:val="002F6E85"/>
    <w:rsid w:val="0030060F"/>
    <w:rsid w:val="00302A05"/>
    <w:rsid w:val="0030366E"/>
    <w:rsid w:val="003039B4"/>
    <w:rsid w:val="00311C15"/>
    <w:rsid w:val="00311FB8"/>
    <w:rsid w:val="00313A82"/>
    <w:rsid w:val="00316AA8"/>
    <w:rsid w:val="00320724"/>
    <w:rsid w:val="00323E61"/>
    <w:rsid w:val="003243E8"/>
    <w:rsid w:val="00324B9A"/>
    <w:rsid w:val="0033071A"/>
    <w:rsid w:val="00332CEC"/>
    <w:rsid w:val="00334C75"/>
    <w:rsid w:val="00343BA5"/>
    <w:rsid w:val="00345FB9"/>
    <w:rsid w:val="0035000F"/>
    <w:rsid w:val="00353B82"/>
    <w:rsid w:val="00356C8A"/>
    <w:rsid w:val="00357333"/>
    <w:rsid w:val="00361939"/>
    <w:rsid w:val="00362A2F"/>
    <w:rsid w:val="003656F9"/>
    <w:rsid w:val="00367498"/>
    <w:rsid w:val="00367729"/>
    <w:rsid w:val="00372887"/>
    <w:rsid w:val="00372AF0"/>
    <w:rsid w:val="003752E3"/>
    <w:rsid w:val="00375692"/>
    <w:rsid w:val="003768F5"/>
    <w:rsid w:val="00380AD8"/>
    <w:rsid w:val="0038261A"/>
    <w:rsid w:val="00384EEF"/>
    <w:rsid w:val="00385993"/>
    <w:rsid w:val="003900A4"/>
    <w:rsid w:val="00393573"/>
    <w:rsid w:val="00395857"/>
    <w:rsid w:val="00395CC7"/>
    <w:rsid w:val="003A30F4"/>
    <w:rsid w:val="003A536E"/>
    <w:rsid w:val="003A6209"/>
    <w:rsid w:val="003B2068"/>
    <w:rsid w:val="003B320B"/>
    <w:rsid w:val="003C2791"/>
    <w:rsid w:val="003C59D5"/>
    <w:rsid w:val="003D1447"/>
    <w:rsid w:val="003D35AA"/>
    <w:rsid w:val="003D6CC5"/>
    <w:rsid w:val="003E44F4"/>
    <w:rsid w:val="003F1E30"/>
    <w:rsid w:val="003F3D2C"/>
    <w:rsid w:val="003F6573"/>
    <w:rsid w:val="00400AFC"/>
    <w:rsid w:val="0040575F"/>
    <w:rsid w:val="00405761"/>
    <w:rsid w:val="004109A4"/>
    <w:rsid w:val="0041105F"/>
    <w:rsid w:val="0041471A"/>
    <w:rsid w:val="00415060"/>
    <w:rsid w:val="00417041"/>
    <w:rsid w:val="00422175"/>
    <w:rsid w:val="00423240"/>
    <w:rsid w:val="00423606"/>
    <w:rsid w:val="00425D11"/>
    <w:rsid w:val="004306A4"/>
    <w:rsid w:val="0043334C"/>
    <w:rsid w:val="00434033"/>
    <w:rsid w:val="004429F0"/>
    <w:rsid w:val="00445A12"/>
    <w:rsid w:val="00447278"/>
    <w:rsid w:val="0045455E"/>
    <w:rsid w:val="00462385"/>
    <w:rsid w:val="0046546B"/>
    <w:rsid w:val="0046585D"/>
    <w:rsid w:val="00466B80"/>
    <w:rsid w:val="00470100"/>
    <w:rsid w:val="00470C28"/>
    <w:rsid w:val="0047159E"/>
    <w:rsid w:val="0047182C"/>
    <w:rsid w:val="00475316"/>
    <w:rsid w:val="004758D9"/>
    <w:rsid w:val="00475B7C"/>
    <w:rsid w:val="00476CB1"/>
    <w:rsid w:val="00484180"/>
    <w:rsid w:val="00490329"/>
    <w:rsid w:val="004A02BE"/>
    <w:rsid w:val="004A380F"/>
    <w:rsid w:val="004A5607"/>
    <w:rsid w:val="004A6AB2"/>
    <w:rsid w:val="004A71A8"/>
    <w:rsid w:val="004B0623"/>
    <w:rsid w:val="004B13F4"/>
    <w:rsid w:val="004B1918"/>
    <w:rsid w:val="004B457D"/>
    <w:rsid w:val="004B5E7A"/>
    <w:rsid w:val="004B6DBC"/>
    <w:rsid w:val="004C0A63"/>
    <w:rsid w:val="004C1972"/>
    <w:rsid w:val="004C2968"/>
    <w:rsid w:val="004C36AD"/>
    <w:rsid w:val="004C573B"/>
    <w:rsid w:val="004C59D7"/>
    <w:rsid w:val="004C7185"/>
    <w:rsid w:val="004D2847"/>
    <w:rsid w:val="004D45FB"/>
    <w:rsid w:val="004D7035"/>
    <w:rsid w:val="004E03D6"/>
    <w:rsid w:val="004E197F"/>
    <w:rsid w:val="004F1C4A"/>
    <w:rsid w:val="004F1FCA"/>
    <w:rsid w:val="004F3E75"/>
    <w:rsid w:val="004F7436"/>
    <w:rsid w:val="005056F9"/>
    <w:rsid w:val="00512F0E"/>
    <w:rsid w:val="00516D42"/>
    <w:rsid w:val="00517706"/>
    <w:rsid w:val="00520ECA"/>
    <w:rsid w:val="00532EAE"/>
    <w:rsid w:val="005340D9"/>
    <w:rsid w:val="00536465"/>
    <w:rsid w:val="00546380"/>
    <w:rsid w:val="00546D7A"/>
    <w:rsid w:val="00547738"/>
    <w:rsid w:val="00555B00"/>
    <w:rsid w:val="00555BD8"/>
    <w:rsid w:val="00560255"/>
    <w:rsid w:val="00561008"/>
    <w:rsid w:val="00563220"/>
    <w:rsid w:val="005641F6"/>
    <w:rsid w:val="00564333"/>
    <w:rsid w:val="005662A2"/>
    <w:rsid w:val="00571D95"/>
    <w:rsid w:val="00572714"/>
    <w:rsid w:val="0057365D"/>
    <w:rsid w:val="00573FC3"/>
    <w:rsid w:val="005758C5"/>
    <w:rsid w:val="00575AB5"/>
    <w:rsid w:val="00575B33"/>
    <w:rsid w:val="0058095B"/>
    <w:rsid w:val="0058578F"/>
    <w:rsid w:val="00585ACD"/>
    <w:rsid w:val="005869B7"/>
    <w:rsid w:val="00592A05"/>
    <w:rsid w:val="00593224"/>
    <w:rsid w:val="005A09DC"/>
    <w:rsid w:val="005A241D"/>
    <w:rsid w:val="005A5519"/>
    <w:rsid w:val="005A69B9"/>
    <w:rsid w:val="005A75A3"/>
    <w:rsid w:val="005A7C47"/>
    <w:rsid w:val="005B049C"/>
    <w:rsid w:val="005B080D"/>
    <w:rsid w:val="005B4023"/>
    <w:rsid w:val="005B4040"/>
    <w:rsid w:val="005C26A4"/>
    <w:rsid w:val="005D08FC"/>
    <w:rsid w:val="005D100E"/>
    <w:rsid w:val="005D1D92"/>
    <w:rsid w:val="005D2654"/>
    <w:rsid w:val="005D3BB3"/>
    <w:rsid w:val="005D5EC0"/>
    <w:rsid w:val="005D6122"/>
    <w:rsid w:val="005E5858"/>
    <w:rsid w:val="005F53A1"/>
    <w:rsid w:val="005F7046"/>
    <w:rsid w:val="006012E2"/>
    <w:rsid w:val="00603205"/>
    <w:rsid w:val="006036BF"/>
    <w:rsid w:val="006048E6"/>
    <w:rsid w:val="006070A3"/>
    <w:rsid w:val="00610602"/>
    <w:rsid w:val="00616FE6"/>
    <w:rsid w:val="006214CF"/>
    <w:rsid w:val="006300CB"/>
    <w:rsid w:val="00630C41"/>
    <w:rsid w:val="00634764"/>
    <w:rsid w:val="0063531D"/>
    <w:rsid w:val="0063600C"/>
    <w:rsid w:val="006378AA"/>
    <w:rsid w:val="006431A6"/>
    <w:rsid w:val="00646ADE"/>
    <w:rsid w:val="00646D6C"/>
    <w:rsid w:val="00650B91"/>
    <w:rsid w:val="00652024"/>
    <w:rsid w:val="006538C0"/>
    <w:rsid w:val="00654380"/>
    <w:rsid w:val="00655564"/>
    <w:rsid w:val="00660932"/>
    <w:rsid w:val="0066348D"/>
    <w:rsid w:val="00665B0B"/>
    <w:rsid w:val="00671209"/>
    <w:rsid w:val="0067673C"/>
    <w:rsid w:val="0068116D"/>
    <w:rsid w:val="00681245"/>
    <w:rsid w:val="00682AB0"/>
    <w:rsid w:val="006832D0"/>
    <w:rsid w:val="006862F2"/>
    <w:rsid w:val="0069421C"/>
    <w:rsid w:val="006944AE"/>
    <w:rsid w:val="0069744D"/>
    <w:rsid w:val="006A128F"/>
    <w:rsid w:val="006A4231"/>
    <w:rsid w:val="006A5BAB"/>
    <w:rsid w:val="006A68DE"/>
    <w:rsid w:val="006A69A5"/>
    <w:rsid w:val="006B2383"/>
    <w:rsid w:val="006B64BD"/>
    <w:rsid w:val="006C0DC2"/>
    <w:rsid w:val="006C14AB"/>
    <w:rsid w:val="006C2E6C"/>
    <w:rsid w:val="006C3020"/>
    <w:rsid w:val="006C4082"/>
    <w:rsid w:val="006C6751"/>
    <w:rsid w:val="006C6BAF"/>
    <w:rsid w:val="006D14BA"/>
    <w:rsid w:val="006D34CC"/>
    <w:rsid w:val="006D6389"/>
    <w:rsid w:val="006E01CD"/>
    <w:rsid w:val="006E0EA3"/>
    <w:rsid w:val="006E10CD"/>
    <w:rsid w:val="006E3333"/>
    <w:rsid w:val="006E64DE"/>
    <w:rsid w:val="006F136A"/>
    <w:rsid w:val="006F1CF6"/>
    <w:rsid w:val="006F644D"/>
    <w:rsid w:val="006F7021"/>
    <w:rsid w:val="0070165B"/>
    <w:rsid w:val="0070296D"/>
    <w:rsid w:val="00711A82"/>
    <w:rsid w:val="00711FD8"/>
    <w:rsid w:val="00712360"/>
    <w:rsid w:val="00716324"/>
    <w:rsid w:val="00720407"/>
    <w:rsid w:val="00723A2C"/>
    <w:rsid w:val="007248A5"/>
    <w:rsid w:val="007253DB"/>
    <w:rsid w:val="00726ED6"/>
    <w:rsid w:val="00727397"/>
    <w:rsid w:val="007325E5"/>
    <w:rsid w:val="007358F8"/>
    <w:rsid w:val="00737CEB"/>
    <w:rsid w:val="00742C46"/>
    <w:rsid w:val="00744E5A"/>
    <w:rsid w:val="00752DBB"/>
    <w:rsid w:val="00753E53"/>
    <w:rsid w:val="007569E5"/>
    <w:rsid w:val="00760375"/>
    <w:rsid w:val="0076427C"/>
    <w:rsid w:val="0076707D"/>
    <w:rsid w:val="00775F84"/>
    <w:rsid w:val="0078402F"/>
    <w:rsid w:val="00784FEB"/>
    <w:rsid w:val="007911EF"/>
    <w:rsid w:val="00794F76"/>
    <w:rsid w:val="007A03B2"/>
    <w:rsid w:val="007A0FDD"/>
    <w:rsid w:val="007A21B6"/>
    <w:rsid w:val="007A4066"/>
    <w:rsid w:val="007A7C04"/>
    <w:rsid w:val="007A7D76"/>
    <w:rsid w:val="007B243E"/>
    <w:rsid w:val="007B2F12"/>
    <w:rsid w:val="007B4FFB"/>
    <w:rsid w:val="007B6549"/>
    <w:rsid w:val="007B752D"/>
    <w:rsid w:val="007C0874"/>
    <w:rsid w:val="007C10C5"/>
    <w:rsid w:val="007C1AA8"/>
    <w:rsid w:val="007C249D"/>
    <w:rsid w:val="007C31A6"/>
    <w:rsid w:val="007C38E1"/>
    <w:rsid w:val="007C68B7"/>
    <w:rsid w:val="007C6F28"/>
    <w:rsid w:val="007D1685"/>
    <w:rsid w:val="007D1F23"/>
    <w:rsid w:val="007D2CE4"/>
    <w:rsid w:val="007D340D"/>
    <w:rsid w:val="007D5A7D"/>
    <w:rsid w:val="007E0478"/>
    <w:rsid w:val="007E40E7"/>
    <w:rsid w:val="007E7316"/>
    <w:rsid w:val="007E750F"/>
    <w:rsid w:val="007F18F6"/>
    <w:rsid w:val="007F278B"/>
    <w:rsid w:val="007F2F07"/>
    <w:rsid w:val="007F2F92"/>
    <w:rsid w:val="007F3433"/>
    <w:rsid w:val="007F3BE1"/>
    <w:rsid w:val="007F496A"/>
    <w:rsid w:val="007F56B4"/>
    <w:rsid w:val="007F61B1"/>
    <w:rsid w:val="007F662B"/>
    <w:rsid w:val="00801969"/>
    <w:rsid w:val="00801ECD"/>
    <w:rsid w:val="00805CA3"/>
    <w:rsid w:val="00806AC4"/>
    <w:rsid w:val="008109B8"/>
    <w:rsid w:val="00810AE8"/>
    <w:rsid w:val="00811640"/>
    <w:rsid w:val="00814B3F"/>
    <w:rsid w:val="00816751"/>
    <w:rsid w:val="0081723C"/>
    <w:rsid w:val="00824116"/>
    <w:rsid w:val="00825208"/>
    <w:rsid w:val="008300D9"/>
    <w:rsid w:val="00830185"/>
    <w:rsid w:val="0083389D"/>
    <w:rsid w:val="00833E2D"/>
    <w:rsid w:val="008350AE"/>
    <w:rsid w:val="0083549C"/>
    <w:rsid w:val="00841701"/>
    <w:rsid w:val="00843E7A"/>
    <w:rsid w:val="008444C7"/>
    <w:rsid w:val="0085113D"/>
    <w:rsid w:val="00854BD1"/>
    <w:rsid w:val="00855445"/>
    <w:rsid w:val="0086157D"/>
    <w:rsid w:val="008635D5"/>
    <w:rsid w:val="00863843"/>
    <w:rsid w:val="00863CFD"/>
    <w:rsid w:val="00864B1E"/>
    <w:rsid w:val="00866C3F"/>
    <w:rsid w:val="00871003"/>
    <w:rsid w:val="008734D5"/>
    <w:rsid w:val="00875508"/>
    <w:rsid w:val="008802A1"/>
    <w:rsid w:val="00881287"/>
    <w:rsid w:val="008813B3"/>
    <w:rsid w:val="00881A9B"/>
    <w:rsid w:val="00881D8A"/>
    <w:rsid w:val="008823D8"/>
    <w:rsid w:val="008825EF"/>
    <w:rsid w:val="00897F62"/>
    <w:rsid w:val="008A0D4B"/>
    <w:rsid w:val="008A47D6"/>
    <w:rsid w:val="008A5169"/>
    <w:rsid w:val="008B00E3"/>
    <w:rsid w:val="008B1F8B"/>
    <w:rsid w:val="008B3890"/>
    <w:rsid w:val="008B39FF"/>
    <w:rsid w:val="008B3E2D"/>
    <w:rsid w:val="008B69A4"/>
    <w:rsid w:val="008B770A"/>
    <w:rsid w:val="008C0F4D"/>
    <w:rsid w:val="008C2ADA"/>
    <w:rsid w:val="008D00ED"/>
    <w:rsid w:val="008D115B"/>
    <w:rsid w:val="008E2C40"/>
    <w:rsid w:val="008E748D"/>
    <w:rsid w:val="008F179C"/>
    <w:rsid w:val="008F2A24"/>
    <w:rsid w:val="00902206"/>
    <w:rsid w:val="00905B14"/>
    <w:rsid w:val="00910536"/>
    <w:rsid w:val="009158A3"/>
    <w:rsid w:val="009160F9"/>
    <w:rsid w:val="00923038"/>
    <w:rsid w:val="00923A9B"/>
    <w:rsid w:val="00925A40"/>
    <w:rsid w:val="00926DA3"/>
    <w:rsid w:val="00926F87"/>
    <w:rsid w:val="009314F2"/>
    <w:rsid w:val="00934BB1"/>
    <w:rsid w:val="009354B0"/>
    <w:rsid w:val="00937490"/>
    <w:rsid w:val="009374EE"/>
    <w:rsid w:val="00940BBD"/>
    <w:rsid w:val="0094214A"/>
    <w:rsid w:val="00944D17"/>
    <w:rsid w:val="00947D18"/>
    <w:rsid w:val="0095020F"/>
    <w:rsid w:val="00950637"/>
    <w:rsid w:val="00952F0D"/>
    <w:rsid w:val="00953044"/>
    <w:rsid w:val="00957BE2"/>
    <w:rsid w:val="00962924"/>
    <w:rsid w:val="00962C69"/>
    <w:rsid w:val="00964679"/>
    <w:rsid w:val="00966927"/>
    <w:rsid w:val="00967477"/>
    <w:rsid w:val="00971020"/>
    <w:rsid w:val="0097532F"/>
    <w:rsid w:val="009766A2"/>
    <w:rsid w:val="00980A54"/>
    <w:rsid w:val="009815AD"/>
    <w:rsid w:val="0098175D"/>
    <w:rsid w:val="009838BF"/>
    <w:rsid w:val="0098429A"/>
    <w:rsid w:val="00987147"/>
    <w:rsid w:val="00987222"/>
    <w:rsid w:val="009914C1"/>
    <w:rsid w:val="009947AA"/>
    <w:rsid w:val="009976E3"/>
    <w:rsid w:val="009A32DA"/>
    <w:rsid w:val="009A4453"/>
    <w:rsid w:val="009A774C"/>
    <w:rsid w:val="009A7906"/>
    <w:rsid w:val="009A7EB3"/>
    <w:rsid w:val="009B2597"/>
    <w:rsid w:val="009B3946"/>
    <w:rsid w:val="009B686B"/>
    <w:rsid w:val="009B7B82"/>
    <w:rsid w:val="009C486F"/>
    <w:rsid w:val="009C4DFF"/>
    <w:rsid w:val="009D04E6"/>
    <w:rsid w:val="009D5282"/>
    <w:rsid w:val="009D6439"/>
    <w:rsid w:val="009D6B52"/>
    <w:rsid w:val="009E118E"/>
    <w:rsid w:val="009E358A"/>
    <w:rsid w:val="009E4C0B"/>
    <w:rsid w:val="009E60AE"/>
    <w:rsid w:val="009F1ED3"/>
    <w:rsid w:val="009F21A7"/>
    <w:rsid w:val="009F30F7"/>
    <w:rsid w:val="009F3794"/>
    <w:rsid w:val="009F575A"/>
    <w:rsid w:val="009F5E1C"/>
    <w:rsid w:val="00A04D8B"/>
    <w:rsid w:val="00A11E40"/>
    <w:rsid w:val="00A163BE"/>
    <w:rsid w:val="00A230F9"/>
    <w:rsid w:val="00A2318E"/>
    <w:rsid w:val="00A30A82"/>
    <w:rsid w:val="00A34436"/>
    <w:rsid w:val="00A35EDA"/>
    <w:rsid w:val="00A363D8"/>
    <w:rsid w:val="00A37826"/>
    <w:rsid w:val="00A41CC9"/>
    <w:rsid w:val="00A42216"/>
    <w:rsid w:val="00A42A69"/>
    <w:rsid w:val="00A42DD0"/>
    <w:rsid w:val="00A44951"/>
    <w:rsid w:val="00A46577"/>
    <w:rsid w:val="00A46D4E"/>
    <w:rsid w:val="00A5045B"/>
    <w:rsid w:val="00A53933"/>
    <w:rsid w:val="00A569B9"/>
    <w:rsid w:val="00A57A89"/>
    <w:rsid w:val="00A57BD1"/>
    <w:rsid w:val="00A61015"/>
    <w:rsid w:val="00A61097"/>
    <w:rsid w:val="00A62C98"/>
    <w:rsid w:val="00A644EF"/>
    <w:rsid w:val="00A65E18"/>
    <w:rsid w:val="00A66FEE"/>
    <w:rsid w:val="00A73956"/>
    <w:rsid w:val="00A75B0D"/>
    <w:rsid w:val="00A76109"/>
    <w:rsid w:val="00A76735"/>
    <w:rsid w:val="00A76ECE"/>
    <w:rsid w:val="00A82235"/>
    <w:rsid w:val="00A84176"/>
    <w:rsid w:val="00A84966"/>
    <w:rsid w:val="00A8592B"/>
    <w:rsid w:val="00A862E8"/>
    <w:rsid w:val="00A86DC4"/>
    <w:rsid w:val="00A91B0A"/>
    <w:rsid w:val="00A95F82"/>
    <w:rsid w:val="00A97095"/>
    <w:rsid w:val="00AA604C"/>
    <w:rsid w:val="00AB07E1"/>
    <w:rsid w:val="00AB1F89"/>
    <w:rsid w:val="00AB1FE3"/>
    <w:rsid w:val="00AC5F59"/>
    <w:rsid w:val="00AD1982"/>
    <w:rsid w:val="00AD2276"/>
    <w:rsid w:val="00AD4D76"/>
    <w:rsid w:val="00AD7A21"/>
    <w:rsid w:val="00AF036C"/>
    <w:rsid w:val="00AF0C2B"/>
    <w:rsid w:val="00AF220D"/>
    <w:rsid w:val="00AF2DE3"/>
    <w:rsid w:val="00AF479C"/>
    <w:rsid w:val="00AF4E8A"/>
    <w:rsid w:val="00B004F6"/>
    <w:rsid w:val="00B0057C"/>
    <w:rsid w:val="00B01E71"/>
    <w:rsid w:val="00B10A55"/>
    <w:rsid w:val="00B10B14"/>
    <w:rsid w:val="00B138EA"/>
    <w:rsid w:val="00B13E32"/>
    <w:rsid w:val="00B21CA0"/>
    <w:rsid w:val="00B22328"/>
    <w:rsid w:val="00B240DE"/>
    <w:rsid w:val="00B2443C"/>
    <w:rsid w:val="00B258FE"/>
    <w:rsid w:val="00B26EEF"/>
    <w:rsid w:val="00B27000"/>
    <w:rsid w:val="00B271BE"/>
    <w:rsid w:val="00B27F07"/>
    <w:rsid w:val="00B303B1"/>
    <w:rsid w:val="00B35B7C"/>
    <w:rsid w:val="00B36170"/>
    <w:rsid w:val="00B41107"/>
    <w:rsid w:val="00B46476"/>
    <w:rsid w:val="00B506EF"/>
    <w:rsid w:val="00B50BB2"/>
    <w:rsid w:val="00B525EF"/>
    <w:rsid w:val="00B53763"/>
    <w:rsid w:val="00B5420F"/>
    <w:rsid w:val="00B55342"/>
    <w:rsid w:val="00B557AD"/>
    <w:rsid w:val="00B567EC"/>
    <w:rsid w:val="00B577D3"/>
    <w:rsid w:val="00B62420"/>
    <w:rsid w:val="00B65EE8"/>
    <w:rsid w:val="00B67430"/>
    <w:rsid w:val="00B6746C"/>
    <w:rsid w:val="00B6766F"/>
    <w:rsid w:val="00B7422C"/>
    <w:rsid w:val="00B75171"/>
    <w:rsid w:val="00B7539E"/>
    <w:rsid w:val="00B76306"/>
    <w:rsid w:val="00B7796D"/>
    <w:rsid w:val="00B85F10"/>
    <w:rsid w:val="00B867DD"/>
    <w:rsid w:val="00B8722C"/>
    <w:rsid w:val="00B94509"/>
    <w:rsid w:val="00B9480C"/>
    <w:rsid w:val="00B96126"/>
    <w:rsid w:val="00B96FF5"/>
    <w:rsid w:val="00B9715B"/>
    <w:rsid w:val="00BA12DD"/>
    <w:rsid w:val="00BA7157"/>
    <w:rsid w:val="00BA7B37"/>
    <w:rsid w:val="00BB0953"/>
    <w:rsid w:val="00BB31E5"/>
    <w:rsid w:val="00BB5D72"/>
    <w:rsid w:val="00BC0F67"/>
    <w:rsid w:val="00BC3551"/>
    <w:rsid w:val="00BD183B"/>
    <w:rsid w:val="00BD1CE1"/>
    <w:rsid w:val="00BD212B"/>
    <w:rsid w:val="00BD36C0"/>
    <w:rsid w:val="00BD6FCB"/>
    <w:rsid w:val="00BD739F"/>
    <w:rsid w:val="00BD782A"/>
    <w:rsid w:val="00BD7EDD"/>
    <w:rsid w:val="00BE1077"/>
    <w:rsid w:val="00BE1989"/>
    <w:rsid w:val="00BE6F97"/>
    <w:rsid w:val="00BF48E5"/>
    <w:rsid w:val="00BF4FDD"/>
    <w:rsid w:val="00BF5055"/>
    <w:rsid w:val="00BF78CF"/>
    <w:rsid w:val="00C0009C"/>
    <w:rsid w:val="00C04AF1"/>
    <w:rsid w:val="00C05064"/>
    <w:rsid w:val="00C05C4F"/>
    <w:rsid w:val="00C06711"/>
    <w:rsid w:val="00C12369"/>
    <w:rsid w:val="00C148F9"/>
    <w:rsid w:val="00C160C4"/>
    <w:rsid w:val="00C17398"/>
    <w:rsid w:val="00C17D11"/>
    <w:rsid w:val="00C21824"/>
    <w:rsid w:val="00C21891"/>
    <w:rsid w:val="00C23DD2"/>
    <w:rsid w:val="00C31739"/>
    <w:rsid w:val="00C3365A"/>
    <w:rsid w:val="00C375B4"/>
    <w:rsid w:val="00C37E9B"/>
    <w:rsid w:val="00C40450"/>
    <w:rsid w:val="00C41872"/>
    <w:rsid w:val="00C44FAB"/>
    <w:rsid w:val="00C473F3"/>
    <w:rsid w:val="00C476D0"/>
    <w:rsid w:val="00C5361A"/>
    <w:rsid w:val="00C5520F"/>
    <w:rsid w:val="00C56A86"/>
    <w:rsid w:val="00C57D88"/>
    <w:rsid w:val="00C64435"/>
    <w:rsid w:val="00C6703E"/>
    <w:rsid w:val="00C67E2B"/>
    <w:rsid w:val="00C71A1F"/>
    <w:rsid w:val="00C740CB"/>
    <w:rsid w:val="00C7414E"/>
    <w:rsid w:val="00C80ED0"/>
    <w:rsid w:val="00C83082"/>
    <w:rsid w:val="00C8440E"/>
    <w:rsid w:val="00C92286"/>
    <w:rsid w:val="00C96383"/>
    <w:rsid w:val="00C97CCB"/>
    <w:rsid w:val="00C97EAE"/>
    <w:rsid w:val="00CA0046"/>
    <w:rsid w:val="00CA02EE"/>
    <w:rsid w:val="00CA67CE"/>
    <w:rsid w:val="00CB07F4"/>
    <w:rsid w:val="00CB1323"/>
    <w:rsid w:val="00CB5607"/>
    <w:rsid w:val="00CC0853"/>
    <w:rsid w:val="00CC17E7"/>
    <w:rsid w:val="00CC5F1C"/>
    <w:rsid w:val="00CD1B8E"/>
    <w:rsid w:val="00CD63E0"/>
    <w:rsid w:val="00CD6B90"/>
    <w:rsid w:val="00CD6FEF"/>
    <w:rsid w:val="00CE01DE"/>
    <w:rsid w:val="00CE07BC"/>
    <w:rsid w:val="00CE6B45"/>
    <w:rsid w:val="00CE7630"/>
    <w:rsid w:val="00CF0800"/>
    <w:rsid w:val="00CF38A1"/>
    <w:rsid w:val="00CF38C5"/>
    <w:rsid w:val="00CF55E5"/>
    <w:rsid w:val="00CF5745"/>
    <w:rsid w:val="00CF676F"/>
    <w:rsid w:val="00D01771"/>
    <w:rsid w:val="00D03ACB"/>
    <w:rsid w:val="00D06A99"/>
    <w:rsid w:val="00D10B30"/>
    <w:rsid w:val="00D169F6"/>
    <w:rsid w:val="00D20929"/>
    <w:rsid w:val="00D2548F"/>
    <w:rsid w:val="00D266E1"/>
    <w:rsid w:val="00D2772C"/>
    <w:rsid w:val="00D307BC"/>
    <w:rsid w:val="00D3136D"/>
    <w:rsid w:val="00D349E9"/>
    <w:rsid w:val="00D35480"/>
    <w:rsid w:val="00D36AF0"/>
    <w:rsid w:val="00D41D82"/>
    <w:rsid w:val="00D420F2"/>
    <w:rsid w:val="00D43281"/>
    <w:rsid w:val="00D44FF8"/>
    <w:rsid w:val="00D45260"/>
    <w:rsid w:val="00D455C2"/>
    <w:rsid w:val="00D458CD"/>
    <w:rsid w:val="00D46C62"/>
    <w:rsid w:val="00D5657A"/>
    <w:rsid w:val="00D62C5C"/>
    <w:rsid w:val="00D70612"/>
    <w:rsid w:val="00D83E91"/>
    <w:rsid w:val="00D84099"/>
    <w:rsid w:val="00D8424B"/>
    <w:rsid w:val="00D84752"/>
    <w:rsid w:val="00D921D2"/>
    <w:rsid w:val="00D948AA"/>
    <w:rsid w:val="00D95134"/>
    <w:rsid w:val="00DA3480"/>
    <w:rsid w:val="00DA48F0"/>
    <w:rsid w:val="00DB3868"/>
    <w:rsid w:val="00DB6D3A"/>
    <w:rsid w:val="00DC6162"/>
    <w:rsid w:val="00DC754B"/>
    <w:rsid w:val="00DD1706"/>
    <w:rsid w:val="00DD1E6F"/>
    <w:rsid w:val="00DD4820"/>
    <w:rsid w:val="00DD5755"/>
    <w:rsid w:val="00DE2289"/>
    <w:rsid w:val="00DE2FEB"/>
    <w:rsid w:val="00DE7667"/>
    <w:rsid w:val="00DF0CCE"/>
    <w:rsid w:val="00DF2B5F"/>
    <w:rsid w:val="00DF4BC6"/>
    <w:rsid w:val="00E01CDC"/>
    <w:rsid w:val="00E04035"/>
    <w:rsid w:val="00E046F1"/>
    <w:rsid w:val="00E05498"/>
    <w:rsid w:val="00E1107F"/>
    <w:rsid w:val="00E1196A"/>
    <w:rsid w:val="00E1389F"/>
    <w:rsid w:val="00E20389"/>
    <w:rsid w:val="00E23446"/>
    <w:rsid w:val="00E33ABB"/>
    <w:rsid w:val="00E3777F"/>
    <w:rsid w:val="00E45690"/>
    <w:rsid w:val="00E47A1E"/>
    <w:rsid w:val="00E5093C"/>
    <w:rsid w:val="00E516B3"/>
    <w:rsid w:val="00E5251F"/>
    <w:rsid w:val="00E571C6"/>
    <w:rsid w:val="00E6548F"/>
    <w:rsid w:val="00E677A3"/>
    <w:rsid w:val="00E73187"/>
    <w:rsid w:val="00E73760"/>
    <w:rsid w:val="00E80142"/>
    <w:rsid w:val="00E83F8D"/>
    <w:rsid w:val="00E845D7"/>
    <w:rsid w:val="00E850C0"/>
    <w:rsid w:val="00E86779"/>
    <w:rsid w:val="00E90B1F"/>
    <w:rsid w:val="00E92BA2"/>
    <w:rsid w:val="00E93370"/>
    <w:rsid w:val="00E944D0"/>
    <w:rsid w:val="00EB0C7C"/>
    <w:rsid w:val="00EB0DCF"/>
    <w:rsid w:val="00EB4E8C"/>
    <w:rsid w:val="00EB503D"/>
    <w:rsid w:val="00EB561E"/>
    <w:rsid w:val="00EC01C6"/>
    <w:rsid w:val="00EC2B9C"/>
    <w:rsid w:val="00ED49BF"/>
    <w:rsid w:val="00EE17E4"/>
    <w:rsid w:val="00EE4017"/>
    <w:rsid w:val="00EE47CA"/>
    <w:rsid w:val="00EE5453"/>
    <w:rsid w:val="00EE6BFE"/>
    <w:rsid w:val="00EE6E02"/>
    <w:rsid w:val="00EF1D24"/>
    <w:rsid w:val="00EF6238"/>
    <w:rsid w:val="00EF7298"/>
    <w:rsid w:val="00EF7668"/>
    <w:rsid w:val="00F009AD"/>
    <w:rsid w:val="00F016D6"/>
    <w:rsid w:val="00F03725"/>
    <w:rsid w:val="00F061A4"/>
    <w:rsid w:val="00F07E41"/>
    <w:rsid w:val="00F10FC0"/>
    <w:rsid w:val="00F116D3"/>
    <w:rsid w:val="00F11746"/>
    <w:rsid w:val="00F131E0"/>
    <w:rsid w:val="00F138EE"/>
    <w:rsid w:val="00F1516A"/>
    <w:rsid w:val="00F15616"/>
    <w:rsid w:val="00F16DA0"/>
    <w:rsid w:val="00F231AE"/>
    <w:rsid w:val="00F24039"/>
    <w:rsid w:val="00F24174"/>
    <w:rsid w:val="00F3451E"/>
    <w:rsid w:val="00F42FF4"/>
    <w:rsid w:val="00F441BD"/>
    <w:rsid w:val="00F5050D"/>
    <w:rsid w:val="00F50C50"/>
    <w:rsid w:val="00F516C8"/>
    <w:rsid w:val="00F534E1"/>
    <w:rsid w:val="00F615CC"/>
    <w:rsid w:val="00F61962"/>
    <w:rsid w:val="00F619BA"/>
    <w:rsid w:val="00F651D3"/>
    <w:rsid w:val="00F651EE"/>
    <w:rsid w:val="00F72AD2"/>
    <w:rsid w:val="00F768AC"/>
    <w:rsid w:val="00F80450"/>
    <w:rsid w:val="00F85F58"/>
    <w:rsid w:val="00F934FC"/>
    <w:rsid w:val="00F94513"/>
    <w:rsid w:val="00F94F4F"/>
    <w:rsid w:val="00F955FE"/>
    <w:rsid w:val="00FA0906"/>
    <w:rsid w:val="00FA2595"/>
    <w:rsid w:val="00FA2D16"/>
    <w:rsid w:val="00FA3CDE"/>
    <w:rsid w:val="00FA67B7"/>
    <w:rsid w:val="00FB054B"/>
    <w:rsid w:val="00FB10BB"/>
    <w:rsid w:val="00FB1850"/>
    <w:rsid w:val="00FB259F"/>
    <w:rsid w:val="00FB4A27"/>
    <w:rsid w:val="00FB5AC1"/>
    <w:rsid w:val="00FB6A19"/>
    <w:rsid w:val="00FB6BDB"/>
    <w:rsid w:val="00FC1A70"/>
    <w:rsid w:val="00FC1D40"/>
    <w:rsid w:val="00FC4105"/>
    <w:rsid w:val="00FC67DA"/>
    <w:rsid w:val="00FC75AF"/>
    <w:rsid w:val="00FD02E3"/>
    <w:rsid w:val="00FD3170"/>
    <w:rsid w:val="00FD389E"/>
    <w:rsid w:val="00FD5CD2"/>
    <w:rsid w:val="00FE01CD"/>
    <w:rsid w:val="00FE0A45"/>
    <w:rsid w:val="00FE188A"/>
    <w:rsid w:val="00FE370A"/>
    <w:rsid w:val="00FE54A5"/>
    <w:rsid w:val="00FE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ofactory.com/Patterns/Patterns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oftware_design_pattern%23Classification_and_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7D0E-641D-46C5-A046-F387AEDF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Patterns</Template>
  <TotalTime>13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4</cp:revision>
  <dcterms:created xsi:type="dcterms:W3CDTF">2011-12-04T18:36:00Z</dcterms:created>
  <dcterms:modified xsi:type="dcterms:W3CDTF">2011-12-04T18:48:00Z</dcterms:modified>
</cp:coreProperties>
</file>